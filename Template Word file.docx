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10D4A" w14:textId="732BC489" w:rsidR="00531CDF" w:rsidRDefault="00545E87" w:rsidP="00531CDF">
      <w:r w:rsidRPr="00D82946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1" locked="0" layoutInCell="1" allowOverlap="1" wp14:anchorId="0DB067E3" wp14:editId="7B7B8671">
                <wp:simplePos x="0" y="0"/>
                <wp:positionH relativeFrom="column">
                  <wp:posOffset>120650</wp:posOffset>
                </wp:positionH>
                <wp:positionV relativeFrom="paragraph">
                  <wp:posOffset>213995</wp:posOffset>
                </wp:positionV>
                <wp:extent cx="565150" cy="424815"/>
                <wp:effectExtent l="0" t="0" r="6350" b="0"/>
                <wp:wrapThrough wrapText="bothSides">
                  <wp:wrapPolygon edited="0">
                    <wp:start x="0" y="0"/>
                    <wp:lineTo x="0" y="20664"/>
                    <wp:lineTo x="21357" y="20664"/>
                    <wp:lineTo x="21357" y="0"/>
                    <wp:lineTo x="0" y="0"/>
                  </wp:wrapPolygon>
                </wp:wrapThrough>
                <wp:docPr id="1670332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4248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C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C00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3B59D" w14:textId="4C14AF76" w:rsidR="00A5713F" w:rsidRPr="002731DB" w:rsidRDefault="00A5713F" w:rsidP="00A5713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</w:t>
                            </w:r>
                            <w:r w:rsidRPr="002731DB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067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5pt;margin-top:16.85pt;width:44.5pt;height:33.45pt;z-index:-251465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" fillcolor="#ffde80" stroked="f">
                <v:fill color2="#fff3da" rotate="t" angle="45" colors="0 #ffde80;.5 #ffe8b3;1 #fff3da" focus="100%" type="gradient"/>
                <v:textbox>
                  <w:txbxContent>
                    <w:p w14:paraId="5233B59D" w14:textId="4C14AF76" w:rsidR="00A5713F" w:rsidRPr="002731DB" w:rsidRDefault="00A5713F" w:rsidP="00A5713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</w:t>
                      </w:r>
                      <w:r w:rsidRPr="002731DB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037A620" w14:textId="0D4D8D20" w:rsidR="00531CDF" w:rsidRPr="00AC4D43" w:rsidRDefault="00531CDF" w:rsidP="00531CDF">
      <w:r>
        <w:t>&lt;title here&gt;</w:t>
      </w:r>
      <w:r w:rsidRPr="00AC4D43">
        <w:t xml:space="preserve"> </w:t>
      </w:r>
    </w:p>
    <w:p w14:paraId="01ECF617" w14:textId="77777777" w:rsidR="00531CDF" w:rsidRDefault="00531CDF" w:rsidP="00531CDF">
      <w:r>
        <w:t xml:space="preserve"> </w:t>
      </w:r>
    </w:p>
    <w:p w14:paraId="7AA9895F" w14:textId="77777777" w:rsidR="00531CDF" w:rsidRPr="00037007" w:rsidRDefault="00531CDF" w:rsidP="00531CDF">
      <w:pPr>
        <w:spacing w:after="80"/>
        <w:ind w:left="284"/>
        <w:rPr>
          <w:sz w:val="19"/>
          <w:szCs w:val="19"/>
        </w:rPr>
      </w:pPr>
      <w:r w:rsidRPr="00037007">
        <w:rPr>
          <w:sz w:val="19"/>
          <w:szCs w:val="19"/>
        </w:rPr>
        <w:t>&lt;authors here&gt;</w:t>
      </w:r>
    </w:p>
    <w:p w14:paraId="55080A7B" w14:textId="77777777" w:rsidR="00531CDF" w:rsidRPr="00037007" w:rsidRDefault="00531CDF" w:rsidP="00531CDF">
      <w:pPr>
        <w:spacing w:after="80"/>
        <w:ind w:left="284"/>
        <w:rPr>
          <w:i/>
          <w:iCs/>
          <w:sz w:val="15"/>
          <w:szCs w:val="15"/>
        </w:rPr>
      </w:pPr>
      <w:r w:rsidRPr="00037007">
        <w:rPr>
          <w:i/>
          <w:iCs/>
          <w:sz w:val="15"/>
          <w:szCs w:val="15"/>
        </w:rPr>
        <w:t>&lt;affiliations here&gt;</w:t>
      </w:r>
    </w:p>
    <w:p w14:paraId="308702F3" w14:textId="77777777" w:rsidR="00531CDF" w:rsidRPr="00037007" w:rsidRDefault="00531CDF" w:rsidP="00531CDF">
      <w:pPr>
        <w:spacing w:after="120" w:line="230" w:lineRule="exact"/>
        <w:ind w:left="284"/>
        <w:rPr>
          <w:sz w:val="16"/>
          <w:szCs w:val="16"/>
        </w:rPr>
      </w:pPr>
      <w:r w:rsidRPr="00037007">
        <w:rPr>
          <w:sz w:val="16"/>
          <w:szCs w:val="16"/>
        </w:rPr>
        <w:t>&lt;abstract here&gt;</w:t>
      </w:r>
    </w:p>
    <w:p w14:paraId="328C7D18" w14:textId="15F26B6D" w:rsidR="003B3F2F" w:rsidRPr="001C7253" w:rsidRDefault="003B3F2F" w:rsidP="00077877"/>
    <w:sectPr w:rsidR="003B3F2F" w:rsidRPr="001C7253" w:rsidSect="00D82946">
      <w:headerReference w:type="default" r:id="rId6"/>
      <w:footerReference w:type="default" r:id="rId7"/>
      <w:pgSz w:w="8391" w:h="11906" w:code="11"/>
      <w:pgMar w:top="720" w:right="720" w:bottom="720" w:left="720" w:header="39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8E32F" w14:textId="77777777" w:rsidR="004E7D0C" w:rsidRDefault="004E7D0C" w:rsidP="002731DB">
      <w:pPr>
        <w:spacing w:after="0" w:line="240" w:lineRule="auto"/>
      </w:pPr>
      <w:r>
        <w:separator/>
      </w:r>
    </w:p>
  </w:endnote>
  <w:endnote w:type="continuationSeparator" w:id="0">
    <w:p w14:paraId="78AC85CB" w14:textId="77777777" w:rsidR="004E7D0C" w:rsidRDefault="004E7D0C" w:rsidP="00273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9828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99E61F" w14:textId="167A70E4" w:rsidR="00D82946" w:rsidRDefault="00D829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2E2A65" w14:textId="79FF36EE" w:rsidR="00D82946" w:rsidRDefault="00D82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74D3A" w14:textId="77777777" w:rsidR="004E7D0C" w:rsidRDefault="004E7D0C" w:rsidP="002731DB">
      <w:pPr>
        <w:spacing w:after="0" w:line="240" w:lineRule="auto"/>
      </w:pPr>
      <w:r>
        <w:separator/>
      </w:r>
    </w:p>
  </w:footnote>
  <w:footnote w:type="continuationSeparator" w:id="0">
    <w:p w14:paraId="154294CD" w14:textId="77777777" w:rsidR="004E7D0C" w:rsidRDefault="004E7D0C" w:rsidP="00273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2C4B2" w14:textId="61FF33FE" w:rsidR="002731DB" w:rsidRPr="002731DB" w:rsidRDefault="002731DB" w:rsidP="00125583">
    <w:pPr>
      <w:pStyle w:val="Header"/>
      <w:ind w:left="-709" w:right="-704"/>
      <w:jc w:val="right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F3"/>
    <w:rsid w:val="00037007"/>
    <w:rsid w:val="000611F0"/>
    <w:rsid w:val="00077877"/>
    <w:rsid w:val="000B0EE7"/>
    <w:rsid w:val="00125583"/>
    <w:rsid w:val="001B0E52"/>
    <w:rsid w:val="001C7253"/>
    <w:rsid w:val="00215652"/>
    <w:rsid w:val="002731DB"/>
    <w:rsid w:val="0033229B"/>
    <w:rsid w:val="003B1B4E"/>
    <w:rsid w:val="003B3F2F"/>
    <w:rsid w:val="00427352"/>
    <w:rsid w:val="004920EF"/>
    <w:rsid w:val="004B35C5"/>
    <w:rsid w:val="004E210A"/>
    <w:rsid w:val="004E3785"/>
    <w:rsid w:val="004E7D0C"/>
    <w:rsid w:val="00531CDF"/>
    <w:rsid w:val="00545E87"/>
    <w:rsid w:val="005A5592"/>
    <w:rsid w:val="006C5CCA"/>
    <w:rsid w:val="006D6AF3"/>
    <w:rsid w:val="007F1543"/>
    <w:rsid w:val="008670E1"/>
    <w:rsid w:val="008A6EBD"/>
    <w:rsid w:val="009A6FAA"/>
    <w:rsid w:val="00A10241"/>
    <w:rsid w:val="00A42DBC"/>
    <w:rsid w:val="00A5713F"/>
    <w:rsid w:val="00AC4D43"/>
    <w:rsid w:val="00B00395"/>
    <w:rsid w:val="00BB1E9E"/>
    <w:rsid w:val="00BE7452"/>
    <w:rsid w:val="00CD688F"/>
    <w:rsid w:val="00CF1141"/>
    <w:rsid w:val="00D82946"/>
    <w:rsid w:val="00E20375"/>
    <w:rsid w:val="00E40850"/>
    <w:rsid w:val="00E46B48"/>
    <w:rsid w:val="00EE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A0427"/>
  <w15:chartTrackingRefBased/>
  <w15:docId w15:val="{1D8F7A4E-3D89-4F51-A873-858A7EF1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1DB"/>
  </w:style>
  <w:style w:type="paragraph" w:styleId="Footer">
    <w:name w:val="footer"/>
    <w:basedOn w:val="Normal"/>
    <w:link w:val="FooterChar"/>
    <w:uiPriority w:val="99"/>
    <w:unhideWhenUsed/>
    <w:rsid w:val="00273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34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Gale, Jonathan</dc:creator>
  <cp:keywords/>
  <dc:description/>
  <cp:lastModifiedBy>夏 白修</cp:lastModifiedBy>
  <cp:revision>15</cp:revision>
  <dcterms:created xsi:type="dcterms:W3CDTF">2023-08-25T15:34:00Z</dcterms:created>
  <dcterms:modified xsi:type="dcterms:W3CDTF">2024-06-06T15:30:00Z</dcterms:modified>
</cp:coreProperties>
</file>